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 xml:space="preserve">Nazwa projektu: SAPER 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 xml:space="preserve">Raport przyrostowy nr: </w:t>
      </w:r>
      <w:r w:rsidR="00937C19">
        <w:rPr>
          <w:b/>
          <w:sz w:val="28"/>
          <w:szCs w:val="28"/>
        </w:rPr>
        <w:t>1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937C19">
        <w:rPr>
          <w:b/>
          <w:sz w:val="28"/>
          <w:szCs w:val="28"/>
        </w:rPr>
        <w:t>12.10.2016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</w:t>
      </w:r>
      <w:r w:rsidR="00937C19">
        <w:rPr>
          <w:b/>
          <w:sz w:val="32"/>
          <w:szCs w:val="32"/>
        </w:rPr>
        <w:t xml:space="preserve"> 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0362C1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0362C1" w:rsidRDefault="00937C19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7458BF">
        <w:rPr>
          <w:b/>
          <w:sz w:val="32"/>
          <w:szCs w:val="32"/>
        </w:rPr>
        <w:t xml:space="preserve"> </w:t>
      </w:r>
      <w:r w:rsidR="006C5C13">
        <w:rPr>
          <w:b/>
          <w:sz w:val="32"/>
          <w:szCs w:val="32"/>
        </w:rPr>
        <w:t xml:space="preserve"> </w:t>
      </w:r>
      <w:r w:rsidR="00937C19">
        <w:rPr>
          <w:b/>
          <w:sz w:val="32"/>
          <w:szCs w:val="32"/>
        </w:rPr>
        <w:t>Grzegorz Boiński</w:t>
      </w:r>
    </w:p>
    <w:p w:rsidR="000362C1" w:rsidRDefault="000362C1" w:rsidP="000362C1">
      <w:pPr>
        <w:rPr>
          <w:b/>
          <w:sz w:val="32"/>
          <w:szCs w:val="32"/>
        </w:rPr>
      </w:pPr>
    </w:p>
    <w:p w:rsidR="007F5169" w:rsidRDefault="007F5169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0" w:name="_GoBack"/>
      <w:bookmarkEnd w:id="0"/>
    </w:p>
    <w:p w:rsidR="007F5169" w:rsidRDefault="007F5169" w:rsidP="000362C1">
      <w:pPr>
        <w:rPr>
          <w:b/>
          <w:sz w:val="32"/>
          <w:szCs w:val="32"/>
        </w:rPr>
      </w:pPr>
    </w:p>
    <w:p w:rsidR="000362C1" w:rsidRDefault="000362C1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7F5169" w:rsidRPr="006C5C13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Wstępny plan projektu z wyszczególnieniem używanych narzędzi programistycznych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Instalacja silnika Unity, ponieważ pozwala na łatwą wizualizację oraz łatwe połączenie z wybranym językiem programowania(C#)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GITa</w:t>
      </w:r>
      <w:proofErr w:type="spellEnd"/>
      <w:r>
        <w:rPr>
          <w:b/>
          <w:sz w:val="32"/>
          <w:szCs w:val="32"/>
        </w:rPr>
        <w:t xml:space="preserve"> w celu dokumentowania zmian wykonanych w projekcie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Rozpoczęcie pracy nad szkicem mapy – dwa tygodnie później </w:t>
      </w:r>
    </w:p>
    <w:p w:rsidR="007F5169" w:rsidRPr="007F5169" w:rsidRDefault="007F5169" w:rsidP="007F5169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7F5169" w:rsidRPr="006C5C13" w:rsidRDefault="007F5169" w:rsidP="007F516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r w:rsidRPr="007F5169">
        <w:rPr>
          <w:b/>
          <w:sz w:val="32"/>
          <w:szCs w:val="32"/>
        </w:rPr>
        <w:t>https://github.com/grzegorz2047/KCK-saper.git</w:t>
      </w:r>
    </w:p>
    <w:p w:rsidR="000362C1" w:rsidRPr="000362C1" w:rsidRDefault="000362C1" w:rsidP="000362C1">
      <w:pPr>
        <w:jc w:val="center"/>
        <w:rPr>
          <w:b/>
          <w:sz w:val="32"/>
          <w:szCs w:val="32"/>
        </w:rPr>
      </w:pPr>
    </w:p>
    <w:sectPr w:rsidR="000362C1" w:rsidRPr="000362C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58" w:rsidRDefault="00573258" w:rsidP="006C5C13">
      <w:pPr>
        <w:spacing w:after="0" w:line="240" w:lineRule="auto"/>
      </w:pPr>
      <w:r>
        <w:separator/>
      </w:r>
    </w:p>
  </w:endnote>
  <w:endnote w:type="continuationSeparator" w:id="0">
    <w:p w:rsidR="00573258" w:rsidRDefault="00573258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7F5169">
      <w:rPr>
        <w:b/>
        <w:sz w:val="28"/>
        <w:szCs w:val="28"/>
      </w:rPr>
      <w:t>1</w:t>
    </w:r>
  </w:p>
  <w:p w:rsidR="0078104D" w:rsidRPr="000362C1" w:rsidRDefault="006C5C13" w:rsidP="0078104D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7F5169">
      <w:rPr>
        <w:b/>
        <w:sz w:val="28"/>
        <w:szCs w:val="28"/>
      </w:rPr>
      <w:t>12.10.2016</w:t>
    </w:r>
  </w:p>
  <w:p w:rsidR="006C5C13" w:rsidRDefault="006C5C13">
    <w:pPr>
      <w:pStyle w:val="Footer"/>
    </w:pPr>
  </w:p>
  <w:p w:rsidR="006C5C13" w:rsidRDefault="006C5C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58" w:rsidRDefault="00573258" w:rsidP="006C5C13">
      <w:pPr>
        <w:spacing w:after="0" w:line="240" w:lineRule="auto"/>
      </w:pPr>
      <w:r>
        <w:separator/>
      </w:r>
    </w:p>
  </w:footnote>
  <w:footnote w:type="continuationSeparator" w:id="0">
    <w:p w:rsidR="00573258" w:rsidRDefault="00573258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 w:rsidR="00937C19">
      <w:rPr>
        <w:b/>
        <w:sz w:val="28"/>
        <w:szCs w:val="28"/>
      </w:rPr>
      <w:t>środa, 10:00 – 11:30</w:t>
    </w:r>
  </w:p>
  <w:p w:rsidR="006C5C13" w:rsidRDefault="006C5C13">
    <w:pPr>
      <w:pStyle w:val="Header"/>
    </w:pPr>
  </w:p>
  <w:p w:rsidR="006C5C13" w:rsidRDefault="006C5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70791"/>
    <w:multiLevelType w:val="hybridMultilevel"/>
    <w:tmpl w:val="482A00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573258"/>
    <w:rsid w:val="006C5C13"/>
    <w:rsid w:val="00743075"/>
    <w:rsid w:val="007458BF"/>
    <w:rsid w:val="0078104D"/>
    <w:rsid w:val="007F5169"/>
    <w:rsid w:val="00937C19"/>
    <w:rsid w:val="00B04D58"/>
    <w:rsid w:val="00CB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3"/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BEA9DAEE.dotm</Template>
  <TotalTime>17</TotalTime>
  <Pages>2</Pages>
  <Words>115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Grzegorz Boiński</cp:lastModifiedBy>
  <cp:revision>6</cp:revision>
  <dcterms:created xsi:type="dcterms:W3CDTF">2016-10-12T09:07:00Z</dcterms:created>
  <dcterms:modified xsi:type="dcterms:W3CDTF">2016-10-12T09:37:00Z</dcterms:modified>
</cp:coreProperties>
</file>